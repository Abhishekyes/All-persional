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25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382"/>
        <w:gridCol w:w="7526"/>
      </w:tblGrid>
      <w:tr w:rsidR="002C2CDD" w:rsidRPr="004B0578" w14:paraId="49B737D2" w14:textId="77777777" w:rsidTr="00A466D2">
        <w:tc>
          <w:tcPr>
            <w:tcW w:w="4382" w:type="dxa"/>
            <w:tcMar>
              <w:top w:w="504" w:type="dxa"/>
              <w:right w:w="720" w:type="dxa"/>
            </w:tcMar>
          </w:tcPr>
          <w:p w14:paraId="45F703CF" w14:textId="18352A8A" w:rsidR="00523479" w:rsidRPr="004B0578" w:rsidRDefault="00E02DCD" w:rsidP="00523479">
            <w:pPr>
              <w:pStyle w:val="Initials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B3D0321" wp14:editId="618A7847">
                      <wp:simplePos x="0" y="0"/>
                      <wp:positionH relativeFrom="column">
                        <wp:posOffset>226060</wp:posOffset>
                      </wp:positionH>
                      <wp:positionV relativeFrom="page">
                        <wp:posOffset>-626110</wp:posOffset>
                      </wp:positionV>
                      <wp:extent cx="7159625" cy="1937385"/>
                      <wp:effectExtent l="0" t="0" r="3175" b="5715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9625" cy="1937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FD9A14" id="Group 1" o:spid="_x0000_s1026" alt="&quot;&quot;" style="position:absolute;margin-left:17.8pt;margin-top:-49.3pt;width:563.75pt;height:152.5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B0578">
              <w:rPr>
                <w:rFonts w:ascii="Times New Roman" w:hAnsi="Times New Roman" w:cs="Times New Roman"/>
              </w:rPr>
              <w:t xml:space="preserve">  </w:t>
            </w:r>
            <w:r w:rsidR="00F4333A" w:rsidRPr="004B0578">
              <w:rPr>
                <w:rFonts w:ascii="Times New Roman" w:hAnsi="Times New Roman" w:cs="Times New Roman"/>
              </w:rPr>
              <w:t>ab</w:t>
            </w:r>
          </w:p>
          <w:p w14:paraId="3059EE52" w14:textId="77777777" w:rsidR="00A50939" w:rsidRPr="004B0578" w:rsidRDefault="0010693C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Objective:"/>
                <w:tag w:val="Objective:"/>
                <w:id w:val="319159961"/>
                <w:placeholder>
                  <w:docPart w:val="42C1073BC4D44915B4499D950CDC53F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4B0578"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  <w:p w14:paraId="1C3D81FD" w14:textId="219D5A6E" w:rsidR="002C2CDD" w:rsidRPr="004B0578" w:rsidRDefault="00AE4967" w:rsidP="007569C1">
            <w:pPr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>I am always ready to achieve higher goals and make the best use of time to accomplish my goals in an efficient and effective manner through self-motivation</w:t>
            </w:r>
          </w:p>
          <w:p w14:paraId="7EB094E8" w14:textId="77777777" w:rsidR="002C2CDD" w:rsidRPr="004B0578" w:rsidRDefault="0010693C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1490835561"/>
                <w:placeholder>
                  <w:docPart w:val="A0249836F6044B1396A3BF14388F2D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B0578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  <w:p w14:paraId="68DBE6E4" w14:textId="77777777" w:rsidR="00F4333A" w:rsidRPr="004B0578" w:rsidRDefault="00F4333A" w:rsidP="00F4333A">
            <w:pPr>
              <w:pStyle w:val="ListParagraph"/>
              <w:numPr>
                <w:ilvl w:val="0"/>
                <w:numId w:val="12"/>
              </w:numPr>
              <w:tabs>
                <w:tab w:val="left" w:pos="216"/>
              </w:tabs>
              <w:spacing w:after="240" w:line="288" w:lineRule="auto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 xml:space="preserve">QUICKLY ADAPTIVE TO ANY WORK ENVIRONMENT </w:t>
            </w:r>
          </w:p>
          <w:p w14:paraId="7DC0D901" w14:textId="1F992187" w:rsidR="00F4333A" w:rsidRPr="004B0578" w:rsidRDefault="004B0578" w:rsidP="00F4333A">
            <w:pPr>
              <w:pStyle w:val="ListParagraph"/>
              <w:numPr>
                <w:ilvl w:val="0"/>
                <w:numId w:val="12"/>
              </w:numPr>
              <w:tabs>
                <w:tab w:val="left" w:pos="216"/>
              </w:tabs>
              <w:spacing w:after="24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TEAMWORK</w:t>
            </w:r>
            <w:r w:rsidR="00F4333A" w:rsidRPr="004B0578">
              <w:rPr>
                <w:rFonts w:ascii="Times New Roman" w:hAnsi="Times New Roman" w:cs="Times New Roman"/>
              </w:rPr>
              <w:t xml:space="preserve"> AND COLLABORATION </w:t>
            </w:r>
          </w:p>
          <w:p w14:paraId="0785B4AC" w14:textId="6FCB60A3" w:rsidR="00F4333A" w:rsidRPr="004B0578" w:rsidRDefault="00F4333A" w:rsidP="00F4333A">
            <w:pPr>
              <w:pStyle w:val="ListParagraph"/>
              <w:numPr>
                <w:ilvl w:val="0"/>
                <w:numId w:val="12"/>
              </w:numPr>
              <w:tabs>
                <w:tab w:val="left" w:pos="216"/>
              </w:tabs>
              <w:spacing w:after="240" w:line="288" w:lineRule="auto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 xml:space="preserve">ORAL AND WRITTEN COMMUNICATION SKILLS </w:t>
            </w:r>
          </w:p>
          <w:p w14:paraId="691D3933" w14:textId="0964B915" w:rsidR="00F4333A" w:rsidRPr="004B0578" w:rsidRDefault="00F4333A" w:rsidP="00F4333A">
            <w:pPr>
              <w:pStyle w:val="ListParagraph"/>
              <w:numPr>
                <w:ilvl w:val="0"/>
                <w:numId w:val="12"/>
              </w:numPr>
              <w:tabs>
                <w:tab w:val="left" w:pos="216"/>
              </w:tabs>
              <w:spacing w:after="240" w:line="288" w:lineRule="auto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 xml:space="preserve">PROFESSIONALISM AND STRONG WORK ETHIC </w:t>
            </w:r>
          </w:p>
          <w:p w14:paraId="4B019521" w14:textId="3167AED4" w:rsidR="00AE4967" w:rsidRPr="004B0578" w:rsidRDefault="00F4333A" w:rsidP="00F4333A">
            <w:pPr>
              <w:pStyle w:val="ListParagraph"/>
              <w:numPr>
                <w:ilvl w:val="0"/>
                <w:numId w:val="12"/>
              </w:numPr>
              <w:tabs>
                <w:tab w:val="left" w:pos="216"/>
              </w:tabs>
              <w:spacing w:after="240" w:line="288" w:lineRule="auto"/>
              <w:rPr>
                <w:rFonts w:ascii="Times New Roman" w:eastAsia="Calibri" w:hAnsi="Times New Roman" w:cs="Times New Roman"/>
                <w:color w:val="404040"/>
                <w:sz w:val="18"/>
                <w:szCs w:val="18"/>
              </w:rPr>
            </w:pPr>
            <w:r w:rsidRPr="004B0578">
              <w:rPr>
                <w:rFonts w:ascii="Times New Roman" w:hAnsi="Times New Roman" w:cs="Times New Roman"/>
              </w:rPr>
              <w:t xml:space="preserve">LEADERSHIP </w:t>
            </w:r>
            <w:r w:rsidR="004B0578">
              <w:rPr>
                <w:rFonts w:ascii="Times New Roman" w:hAnsi="Times New Roman" w:cs="Times New Roman"/>
              </w:rPr>
              <w:t>QUALITY</w:t>
            </w:r>
          </w:p>
          <w:p w14:paraId="55A861D0" w14:textId="71A750FC" w:rsidR="00A466D2" w:rsidRPr="004B0578" w:rsidRDefault="00A466D2" w:rsidP="00A466D2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  <w:p w14:paraId="58784809" w14:textId="754578F1" w:rsidR="00741125" w:rsidRDefault="00A466D2" w:rsidP="00741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9315673395</w:t>
            </w:r>
          </w:p>
          <w:p w14:paraId="7B1368C3" w14:textId="77777777" w:rsidR="00A466D2" w:rsidRDefault="00A466D2" w:rsidP="00741125">
            <w:pPr>
              <w:rPr>
                <w:rFonts w:ascii="Times New Roman" w:hAnsi="Times New Roman" w:cs="Times New Roman"/>
              </w:rPr>
            </w:pPr>
          </w:p>
          <w:p w14:paraId="30699F71" w14:textId="053DB05D" w:rsidR="00A466D2" w:rsidRDefault="00A466D2" w:rsidP="0074112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GMAIL:Vabhi27762776@gmail.com</w:t>
            </w:r>
            <w:proofErr w:type="gramEnd"/>
          </w:p>
          <w:p w14:paraId="497E7029" w14:textId="7CD1FDDD" w:rsidR="00A466D2" w:rsidRDefault="00A466D2" w:rsidP="00741125">
            <w:pPr>
              <w:rPr>
                <w:rFonts w:ascii="Times New Roman" w:hAnsi="Times New Roman" w:cs="Times New Roman"/>
              </w:rPr>
            </w:pPr>
          </w:p>
          <w:p w14:paraId="1F050325" w14:textId="245D0617" w:rsidR="00A466D2" w:rsidRDefault="00A466D2" w:rsidP="00741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 ST-</w:t>
            </w:r>
            <w:proofErr w:type="gramStart"/>
            <w:r>
              <w:rPr>
                <w:rFonts w:ascii="Times New Roman" w:hAnsi="Times New Roman" w:cs="Times New Roman"/>
              </w:rPr>
              <w:t>8 ,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Vihar , Vijay       Nagar Ghaziabad </w:t>
            </w:r>
          </w:p>
          <w:p w14:paraId="28EBEF4F" w14:textId="77777777" w:rsidR="00A466D2" w:rsidRDefault="00A466D2" w:rsidP="00741125">
            <w:pPr>
              <w:rPr>
                <w:rFonts w:ascii="Times New Roman" w:hAnsi="Times New Roman" w:cs="Times New Roman"/>
              </w:rPr>
            </w:pPr>
          </w:p>
          <w:p w14:paraId="537FBE5B" w14:textId="47CAB8B2" w:rsidR="00A466D2" w:rsidRDefault="00A466D2" w:rsidP="00741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FATHER’s NAME: Mahesh Chand</w:t>
            </w:r>
          </w:p>
          <w:p w14:paraId="0263E7C2" w14:textId="77777777" w:rsidR="00A466D2" w:rsidRDefault="00A466D2" w:rsidP="00741125">
            <w:pPr>
              <w:rPr>
                <w:rFonts w:ascii="Times New Roman" w:hAnsi="Times New Roman" w:cs="Times New Roman"/>
              </w:rPr>
            </w:pPr>
          </w:p>
          <w:p w14:paraId="574D8BDB" w14:textId="7B4CAE61" w:rsidR="00A466D2" w:rsidRPr="004B0578" w:rsidRDefault="00A466D2" w:rsidP="00741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MOTHER’s NAME: Seema Devi</w:t>
            </w:r>
          </w:p>
        </w:tc>
        <w:tc>
          <w:tcPr>
            <w:tcW w:w="75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386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813"/>
            </w:tblGrid>
            <w:tr w:rsidR="00C612DA" w:rsidRPr="004B0578" w14:paraId="7FEFDF25" w14:textId="77777777" w:rsidTr="00F4333A">
              <w:trPr>
                <w:trHeight w:hRule="exact" w:val="1216"/>
              </w:trPr>
              <w:tc>
                <w:tcPr>
                  <w:tcW w:w="5813" w:type="dxa"/>
                  <w:vAlign w:val="center"/>
                </w:tcPr>
                <w:p w14:paraId="54FB28E6" w14:textId="70ED3E57" w:rsidR="00C612DA" w:rsidRPr="004B0578" w:rsidRDefault="0010693C" w:rsidP="00C612DA">
                  <w:pPr>
                    <w:pStyle w:val="Heading1"/>
                    <w:outlineLvl w:val="0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your name:"/>
                      <w:tag w:val="Enter your name:"/>
                      <w:id w:val="-296147368"/>
                      <w:placeholder>
                        <w:docPart w:val="8DA65E262AD946DAA417ED83B0258BE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E4967" w:rsidRPr="004B0578">
                        <w:rPr>
                          <w:rFonts w:ascii="Times New Roman" w:hAnsi="Times New Roman" w:cs="Times New Roman"/>
                        </w:rPr>
                        <w:t>Abhishek</w:t>
                      </w:r>
                    </w:sdtContent>
                  </w:sdt>
                </w:p>
                <w:p w14:paraId="425CDF50" w14:textId="5BB932B1" w:rsidR="00906BEE" w:rsidRPr="004B0578" w:rsidRDefault="0010693C" w:rsidP="00906BEE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8047BC83CC3E448085FBF1D73B6A61C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E4967" w:rsidRPr="004B0578">
                        <w:rPr>
                          <w:rFonts w:ascii="Times New Roman" w:hAnsi="Times New Roman" w:cs="Times New Roman"/>
                        </w:rPr>
                        <w:t>FRESHER</w:t>
                      </w:r>
                    </w:sdtContent>
                  </w:sdt>
                  <w:r w:rsidR="007D6458" w:rsidRPr="004B0578">
                    <w:rPr>
                      <w:rFonts w:ascii="Times New Roman" w:hAnsi="Times New Roman" w:cs="Times New Roman"/>
                    </w:rPr>
                    <w:t xml:space="preserve"> | </w:t>
                  </w:r>
                  <w:sdt>
                    <w:sdtPr>
                      <w:rPr>
                        <w:rFonts w:ascii="Times New Roman" w:eastAsia="Calibri" w:hAnsi="Times New Roman" w:cs="Times New Roman"/>
                        <w:b/>
                        <w:bCs/>
                        <w:color w:val="auto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451A4B99244244868A2796CE64D6308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AE4967" w:rsidRPr="004B0578">
                        <w:rPr>
                          <w:rFonts w:ascii="Times New Roman" w:eastAsia="Calibri" w:hAnsi="Times New Roman" w:cs="Times New Roman"/>
                          <w:b/>
                          <w:bCs/>
                          <w:color w:val="auto"/>
                        </w:rPr>
                        <w:t xml:space="preserve"> vabhi2776@gmail.com || https://github.com/Abhishekyes</w:t>
                      </w:r>
                    </w:sdtContent>
                  </w:sdt>
                </w:p>
              </w:tc>
            </w:tr>
          </w:tbl>
          <w:p w14:paraId="30507B8A" w14:textId="20037843" w:rsidR="002C2CDD" w:rsidRPr="004B0578" w:rsidRDefault="00BF5E7D" w:rsidP="007569C1">
            <w:pPr>
              <w:pStyle w:val="Heading3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>KEy skills</w:t>
            </w:r>
          </w:p>
          <w:p w14:paraId="56343E91" w14:textId="347A0762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Hands-on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experience in machine learning 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programming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using Python.</w:t>
            </w:r>
          </w:p>
          <w:p w14:paraId="2D511712" w14:textId="085B4B0D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144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Python modules - Pandas, 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NumPy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Matplotlib, </w:t>
            </w:r>
            <w:proofErr w:type="spellStart"/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sk</w:t>
            </w:r>
            <w:r w:rsidR="004B0578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earn</w:t>
            </w:r>
            <w:proofErr w:type="spellEnd"/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AEED194" w14:textId="77777777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144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Exploratory Data Analysis (EDA)</w:t>
            </w:r>
          </w:p>
          <w:p w14:paraId="56EACB8B" w14:textId="77777777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144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Model Building and Deployment - Regression, Classification, Clustering.</w:t>
            </w:r>
          </w:p>
          <w:p w14:paraId="088F76DB" w14:textId="77777777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  <w:proofErr w:type="gramStart"/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Visualization  -</w:t>
            </w:r>
            <w:proofErr w:type="gramEnd"/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Python, Tableau</w:t>
            </w:r>
          </w:p>
          <w:p w14:paraId="02CF5D7E" w14:textId="6CDB1622" w:rsidR="00BF5E7D" w:rsidRPr="004B0578" w:rsidRDefault="00BF5E7D" w:rsidP="00BF5E7D">
            <w:pPr>
              <w:numPr>
                <w:ilvl w:val="0"/>
                <w:numId w:val="11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Tools and Technique - Google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Collaboratory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, Jupiter Notebook, C</w:t>
            </w:r>
            <w:r w:rsidRPr="004B057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BFA8A9D" w14:textId="77777777" w:rsidR="002C2CDD" w:rsidRPr="004B0578" w:rsidRDefault="0010693C" w:rsidP="007569C1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349516922"/>
                <w:placeholder>
                  <w:docPart w:val="1E90144C46A642D0BBF5AA7570EEDC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B0578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  <w:p w14:paraId="25DB0678" w14:textId="741E6C61" w:rsidR="00BF5E7D" w:rsidRPr="004B0578" w:rsidRDefault="00BF5E7D" w:rsidP="00BF5E7D">
            <w:pPr>
              <w:numPr>
                <w:ilvl w:val="0"/>
                <w:numId w:val="13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 xml:space="preserve">Graduation: </w:t>
            </w:r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>Pursuing</w:t>
            </w:r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 xml:space="preserve">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>Bachelors in Technology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 xml:space="preserve"> from R.D Engineering College, </w:t>
            </w:r>
            <w:proofErr w:type="spellStart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>Duhai</w:t>
            </w:r>
            <w:proofErr w:type="spellEnd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>.</w:t>
            </w:r>
          </w:p>
          <w:p w14:paraId="5E93E7EF" w14:textId="77777777" w:rsidR="00BF5E7D" w:rsidRPr="004B0578" w:rsidRDefault="00BF5E7D" w:rsidP="00BF5E7D">
            <w:pPr>
              <w:numPr>
                <w:ilvl w:val="0"/>
                <w:numId w:val="13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 xml:space="preserve">Diploma: Interior designing from </w:t>
            </w:r>
            <w:proofErr w:type="spellStart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>Rajkiya</w:t>
            </w:r>
            <w:proofErr w:type="spellEnd"/>
            <w:r w:rsidRPr="004B0578">
              <w:rPr>
                <w:rFonts w:ascii="Times New Roman" w:eastAsia="Calibri" w:hAnsi="Times New Roman" w:cs="Times New Roman"/>
                <w:color w:val="404040"/>
                <w:sz w:val="24"/>
                <w:szCs w:val="24"/>
              </w:rPr>
              <w:t xml:space="preserve"> Polytechnic Ghaziabad.</w:t>
            </w:r>
          </w:p>
          <w:p w14:paraId="70DBB104" w14:textId="10038608" w:rsidR="002C2CDD" w:rsidRPr="004B0578" w:rsidRDefault="002C2CDD" w:rsidP="007569C1">
            <w:pPr>
              <w:rPr>
                <w:rFonts w:ascii="Times New Roman" w:hAnsi="Times New Roman" w:cs="Times New Roman"/>
              </w:rPr>
            </w:pPr>
          </w:p>
          <w:p w14:paraId="3722E9E1" w14:textId="7E621CCD" w:rsidR="002C2CDD" w:rsidRPr="004B0578" w:rsidRDefault="00BF5E7D" w:rsidP="007569C1">
            <w:pPr>
              <w:pStyle w:val="Heading3"/>
              <w:rPr>
                <w:rFonts w:ascii="Times New Roman" w:hAnsi="Times New Roman" w:cs="Times New Roman"/>
              </w:rPr>
            </w:pPr>
            <w:r w:rsidRPr="004B0578">
              <w:rPr>
                <w:rFonts w:ascii="Times New Roman" w:hAnsi="Times New Roman" w:cs="Times New Roman"/>
              </w:rPr>
              <w:t>Project’s</w:t>
            </w:r>
          </w:p>
          <w:p w14:paraId="65265846" w14:textId="145CF1E6" w:rsidR="00BF5E7D" w:rsidRPr="004B0578" w:rsidRDefault="00BF5E7D" w:rsidP="00BF5E7D">
            <w:pPr>
              <w:keepNext/>
              <w:keepLines/>
              <w:spacing w:before="60" w:after="40" w:line="240" w:lineRule="auto"/>
              <w:jc w:val="both"/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</w:pPr>
            <w:r w:rsidRPr="004B0578"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  <w:t>Hydraulic Systems Analysis</w:t>
            </w:r>
          </w:p>
          <w:p w14:paraId="0B155E7C" w14:textId="77777777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Data of more than 20 components of a running plant.</w:t>
            </w:r>
          </w:p>
          <w:p w14:paraId="4DD6617C" w14:textId="77777777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Raw Data is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</w:rPr>
              <w:t>the every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minute output of analogy machine components which has different frequency output i.e. 1 Hz, 10 Hz, 100 Hz.</w:t>
            </w:r>
          </w:p>
          <w:p w14:paraId="3466B2DB" w14:textId="5B728D55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Several dependent variables are based on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</w:rPr>
              <w:t>the every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minute </w:t>
            </w:r>
            <w:r w:rsidR="004B0578" w:rsidRPr="004B0578">
              <w:rPr>
                <w:rFonts w:ascii="Times New Roman" w:eastAsia="Calibri" w:hAnsi="Times New Roman" w:cs="Times New Roman"/>
                <w:color w:val="404040"/>
              </w:rPr>
              <w:t>behavior</w:t>
            </w: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of all machinery. </w:t>
            </w:r>
          </w:p>
          <w:p w14:paraId="62E8491C" w14:textId="30739054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Applying lots of EDA techniques to fully </w:t>
            </w:r>
            <w:r w:rsidR="004B0578" w:rsidRPr="004B0578">
              <w:rPr>
                <w:rFonts w:ascii="Times New Roman" w:eastAsia="Calibri" w:hAnsi="Times New Roman" w:cs="Times New Roman"/>
                <w:color w:val="404040"/>
              </w:rPr>
              <w:t>analyze</w:t>
            </w: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the data.</w:t>
            </w:r>
          </w:p>
          <w:p w14:paraId="044990F1" w14:textId="5C74B9E9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lastRenderedPageBreak/>
              <w:t xml:space="preserve">Applying lots of Classification techniques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</w:rPr>
              <w:t>i.e.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Logistic Regression, Decision Tree, Random Forest, KNN, SVM</w:t>
            </w:r>
            <w:r w:rsidR="004B0578" w:rsidRPr="004B0578">
              <w:rPr>
                <w:rFonts w:ascii="Times New Roman" w:eastAsia="Calibri" w:hAnsi="Times New Roman" w:cs="Times New Roman"/>
                <w:color w:val="404040"/>
              </w:rPr>
              <w:t>,</w:t>
            </w: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and Naive Bayes Classification.</w:t>
            </w:r>
          </w:p>
          <w:p w14:paraId="154A11E5" w14:textId="77777777" w:rsidR="00BF5E7D" w:rsidRPr="004B0578" w:rsidRDefault="00BF5E7D" w:rsidP="00BF5E7D">
            <w:pPr>
              <w:numPr>
                <w:ilvl w:val="0"/>
                <w:numId w:val="14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Prediction of future warning of system imbalance 15/30 minutes before they occurred.</w:t>
            </w:r>
          </w:p>
          <w:p w14:paraId="559D3556" w14:textId="77777777" w:rsidR="00BF5E7D" w:rsidRPr="004B0578" w:rsidRDefault="00BF5E7D" w:rsidP="00BF5E7D">
            <w:pPr>
              <w:keepNext/>
              <w:keepLines/>
              <w:spacing w:before="60" w:after="40" w:line="240" w:lineRule="auto"/>
              <w:jc w:val="both"/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</w:pPr>
            <w:r w:rsidRPr="004B0578"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  <w:t>Employee company Relation</w:t>
            </w:r>
          </w:p>
          <w:p w14:paraId="0B141876" w14:textId="77777777" w:rsidR="00BF5E7D" w:rsidRPr="004B0578" w:rsidRDefault="00BF5E7D" w:rsidP="00BF5E7D">
            <w:pPr>
              <w:numPr>
                <w:ilvl w:val="0"/>
                <w:numId w:val="15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Data of the two business units of a company is provided.</w:t>
            </w:r>
          </w:p>
          <w:p w14:paraId="1CFB0FC8" w14:textId="77777777" w:rsidR="00BF5E7D" w:rsidRPr="004B0578" w:rsidRDefault="00BF5E7D" w:rsidP="00BF5E7D">
            <w:pPr>
              <w:numPr>
                <w:ilvl w:val="0"/>
                <w:numId w:val="15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Analysis and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</w:rPr>
              <w:t>Visualize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the key factors when or which employee leave or switch the company.</w:t>
            </w:r>
          </w:p>
          <w:p w14:paraId="669925E0" w14:textId="77777777" w:rsidR="00BF5E7D" w:rsidRPr="004B0578" w:rsidRDefault="00BF5E7D" w:rsidP="00BF5E7D">
            <w:pPr>
              <w:numPr>
                <w:ilvl w:val="0"/>
                <w:numId w:val="15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Classification of Employee is based on age, working experience, carrier label and education. </w:t>
            </w:r>
          </w:p>
          <w:p w14:paraId="1C4EE163" w14:textId="77777777" w:rsidR="00BF5E7D" w:rsidRPr="004B0578" w:rsidRDefault="00BF5E7D" w:rsidP="00BF5E7D">
            <w:pPr>
              <w:numPr>
                <w:ilvl w:val="0"/>
                <w:numId w:val="15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Graphical representation of all key factors which created a difference.</w:t>
            </w:r>
          </w:p>
          <w:p w14:paraId="192952BB" w14:textId="77777777" w:rsidR="00BF5E7D" w:rsidRPr="004B0578" w:rsidRDefault="00BF5E7D" w:rsidP="00BF5E7D">
            <w:pPr>
              <w:numPr>
                <w:ilvl w:val="0"/>
                <w:numId w:val="15"/>
              </w:numPr>
              <w:tabs>
                <w:tab w:val="left" w:pos="216"/>
              </w:tabs>
              <w:spacing w:after="240" w:line="288" w:lineRule="auto"/>
              <w:ind w:left="216" w:hanging="216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</w:p>
          <w:p w14:paraId="61579983" w14:textId="77777777" w:rsidR="00BF5E7D" w:rsidRPr="004B0578" w:rsidRDefault="00BF5E7D" w:rsidP="00BF5E7D">
            <w:pPr>
              <w:keepNext/>
              <w:keepLines/>
              <w:spacing w:before="60" w:after="40" w:line="240" w:lineRule="auto"/>
              <w:jc w:val="both"/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</w:pPr>
            <w:r w:rsidRPr="004B0578">
              <w:rPr>
                <w:rFonts w:ascii="Times New Roman" w:eastAsia="Calibri Light" w:hAnsi="Times New Roman" w:cs="Times New Roman"/>
                <w:b/>
                <w:caps/>
                <w:color w:val="262626"/>
                <w:sz w:val="24"/>
              </w:rPr>
              <w:t>Industrial Safety Analysis</w:t>
            </w:r>
          </w:p>
          <w:p w14:paraId="78A91EA9" w14:textId="77777777" w:rsidR="00BF5E7D" w:rsidRPr="004B0578" w:rsidRDefault="00BF5E7D" w:rsidP="00BF5E7D">
            <w:pPr>
              <w:numPr>
                <w:ilvl w:val="0"/>
                <w:numId w:val="16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Cases data of Accidents in several industries in various countries is provided.</w:t>
            </w:r>
          </w:p>
          <w:p w14:paraId="0B0A4510" w14:textId="77777777" w:rsidR="00BF5E7D" w:rsidRPr="004B0578" w:rsidRDefault="00BF5E7D" w:rsidP="00BF5E7D">
            <w:pPr>
              <w:numPr>
                <w:ilvl w:val="0"/>
                <w:numId w:val="16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Analysis and </w:t>
            </w:r>
            <w:proofErr w:type="gramStart"/>
            <w:r w:rsidRPr="004B0578">
              <w:rPr>
                <w:rFonts w:ascii="Times New Roman" w:eastAsia="Calibri" w:hAnsi="Times New Roman" w:cs="Times New Roman"/>
                <w:color w:val="404040"/>
              </w:rPr>
              <w:t>Visualize</w:t>
            </w:r>
            <w:proofErr w:type="gramEnd"/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the key factors and causes of these accidents.</w:t>
            </w:r>
          </w:p>
          <w:p w14:paraId="24084078" w14:textId="77777777" w:rsidR="00BF5E7D" w:rsidRPr="004B0578" w:rsidRDefault="00BF5E7D" w:rsidP="00BF5E7D">
            <w:pPr>
              <w:numPr>
                <w:ilvl w:val="0"/>
                <w:numId w:val="16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Full Exploratory Data Analysis based on accident level, season, industrial sector, gender, etc.</w:t>
            </w:r>
          </w:p>
          <w:p w14:paraId="6B9E0446" w14:textId="77777777" w:rsidR="00BF5E7D" w:rsidRPr="004B0578" w:rsidRDefault="00BF5E7D" w:rsidP="00BF5E7D">
            <w:pPr>
              <w:numPr>
                <w:ilvl w:val="0"/>
                <w:numId w:val="16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>Graphical representation of caused and level of accidents.</w:t>
            </w:r>
          </w:p>
          <w:p w14:paraId="2816D29D" w14:textId="64A89839" w:rsidR="00BF5E7D" w:rsidRPr="004B0578" w:rsidRDefault="00BF5E7D" w:rsidP="00BF5E7D">
            <w:pPr>
              <w:numPr>
                <w:ilvl w:val="0"/>
                <w:numId w:val="16"/>
              </w:numPr>
              <w:tabs>
                <w:tab w:val="left" w:pos="216"/>
              </w:tabs>
              <w:spacing w:after="240" w:line="288" w:lineRule="auto"/>
              <w:ind w:left="720" w:hanging="360"/>
              <w:jc w:val="both"/>
              <w:rPr>
                <w:rFonts w:ascii="Times New Roman" w:eastAsia="Calibri" w:hAnsi="Times New Roman" w:cs="Times New Roman"/>
                <w:color w:val="404040"/>
              </w:rPr>
            </w:pP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Help us to </w:t>
            </w:r>
            <w:r w:rsidR="004B0578" w:rsidRPr="004B0578">
              <w:rPr>
                <w:rFonts w:ascii="Times New Roman" w:eastAsia="Calibri" w:hAnsi="Times New Roman" w:cs="Times New Roman"/>
                <w:color w:val="404040"/>
              </w:rPr>
              <w:t>minimize</w:t>
            </w:r>
            <w:r w:rsidRPr="004B0578">
              <w:rPr>
                <w:rFonts w:ascii="Times New Roman" w:eastAsia="Calibri" w:hAnsi="Times New Roman" w:cs="Times New Roman"/>
                <w:color w:val="404040"/>
              </w:rPr>
              <w:t xml:space="preserve"> the cause and effect of the feature accidents.</w:t>
            </w:r>
          </w:p>
          <w:p w14:paraId="5173274B" w14:textId="722519D5" w:rsidR="00741125" w:rsidRPr="004B0578" w:rsidRDefault="00741125" w:rsidP="00741125">
            <w:pPr>
              <w:rPr>
                <w:rFonts w:ascii="Times New Roman" w:hAnsi="Times New Roman" w:cs="Times New Roman"/>
              </w:rPr>
            </w:pPr>
          </w:p>
        </w:tc>
      </w:tr>
    </w:tbl>
    <w:p w14:paraId="14E54962" w14:textId="77777777" w:rsidR="00C62C50" w:rsidRPr="004B0578" w:rsidRDefault="00C62C50" w:rsidP="00E22E87">
      <w:pPr>
        <w:pStyle w:val="NoSpacing"/>
        <w:rPr>
          <w:rFonts w:ascii="Times New Roman" w:hAnsi="Times New Roman" w:cs="Times New Roman"/>
        </w:rPr>
      </w:pPr>
    </w:p>
    <w:sectPr w:rsidR="00C62C50" w:rsidRPr="004B0578" w:rsidSect="004B0578">
      <w:footerReference w:type="default" r:id="rId7"/>
      <w:pgSz w:w="12240" w:h="15840"/>
      <w:pgMar w:top="482" w:right="363" w:bottom="0" w:left="48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5C27" w14:textId="77777777" w:rsidR="0010693C" w:rsidRDefault="0010693C" w:rsidP="00713050">
      <w:pPr>
        <w:spacing w:line="240" w:lineRule="auto"/>
      </w:pPr>
      <w:r>
        <w:separator/>
      </w:r>
    </w:p>
  </w:endnote>
  <w:endnote w:type="continuationSeparator" w:id="0">
    <w:p w14:paraId="3877ED95" w14:textId="77777777" w:rsidR="0010693C" w:rsidRDefault="001069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C9BD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0447" w14:textId="77777777" w:rsidR="0010693C" w:rsidRDefault="0010693C" w:rsidP="00713050">
      <w:pPr>
        <w:spacing w:line="240" w:lineRule="auto"/>
      </w:pPr>
      <w:r>
        <w:separator/>
      </w:r>
    </w:p>
  </w:footnote>
  <w:footnote w:type="continuationSeparator" w:id="0">
    <w:p w14:paraId="0CB6D75C" w14:textId="77777777" w:rsidR="0010693C" w:rsidRDefault="0010693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76F73"/>
    <w:multiLevelType w:val="multilevel"/>
    <w:tmpl w:val="A93872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21D431F"/>
    <w:multiLevelType w:val="multilevel"/>
    <w:tmpl w:val="8536DE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C053EF8"/>
    <w:multiLevelType w:val="multilevel"/>
    <w:tmpl w:val="FBAE03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948262A"/>
    <w:multiLevelType w:val="hybridMultilevel"/>
    <w:tmpl w:val="C93206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003874"/>
    <w:multiLevelType w:val="multilevel"/>
    <w:tmpl w:val="1180C6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7D585CB7"/>
    <w:multiLevelType w:val="multilevel"/>
    <w:tmpl w:val="E2D46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67"/>
    <w:rsid w:val="00091382"/>
    <w:rsid w:val="000A07DA"/>
    <w:rsid w:val="000A2BFA"/>
    <w:rsid w:val="000B0619"/>
    <w:rsid w:val="000B61CA"/>
    <w:rsid w:val="000F7610"/>
    <w:rsid w:val="000F7B88"/>
    <w:rsid w:val="0010693C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B0578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466D2"/>
    <w:rsid w:val="00A50939"/>
    <w:rsid w:val="00A83413"/>
    <w:rsid w:val="00AA6A40"/>
    <w:rsid w:val="00AA75F6"/>
    <w:rsid w:val="00AD00FD"/>
    <w:rsid w:val="00AE2B4C"/>
    <w:rsid w:val="00AE4967"/>
    <w:rsid w:val="00AF0A8E"/>
    <w:rsid w:val="00B27019"/>
    <w:rsid w:val="00B5664D"/>
    <w:rsid w:val="00B76A83"/>
    <w:rsid w:val="00BA5B40"/>
    <w:rsid w:val="00BD0206"/>
    <w:rsid w:val="00BF5E7D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333A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BBD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PC-18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C1073BC4D44915B4499D950CDC5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8543-FB80-4190-92C9-195043E3304C}"/>
      </w:docPartPr>
      <w:docPartBody>
        <w:p w:rsidR="00000000" w:rsidRDefault="00E16095">
          <w:pPr>
            <w:pStyle w:val="42C1073BC4D44915B4499D950CDC53FF"/>
          </w:pPr>
          <w:r w:rsidRPr="00906BEE">
            <w:t>Objective</w:t>
          </w:r>
        </w:p>
      </w:docPartBody>
    </w:docPart>
    <w:docPart>
      <w:docPartPr>
        <w:name w:val="A0249836F6044B1396A3BF14388F2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80EB2-D4B8-4104-ADDA-759DE36AE8B9}"/>
      </w:docPartPr>
      <w:docPartBody>
        <w:p w:rsidR="00000000" w:rsidRDefault="00E16095">
          <w:pPr>
            <w:pStyle w:val="A0249836F6044B1396A3BF14388F2D21"/>
          </w:pPr>
          <w:r w:rsidRPr="00906BEE">
            <w:t>Skills</w:t>
          </w:r>
        </w:p>
      </w:docPartBody>
    </w:docPart>
    <w:docPart>
      <w:docPartPr>
        <w:name w:val="8DA65E262AD946DAA417ED83B025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9DF80-4E05-4149-A2E4-589C1AF0609C}"/>
      </w:docPartPr>
      <w:docPartBody>
        <w:p w:rsidR="00000000" w:rsidRDefault="00E16095">
          <w:pPr>
            <w:pStyle w:val="8DA65E262AD946DAA417ED83B0258BEB"/>
          </w:pPr>
          <w:r>
            <w:t>Your name</w:t>
          </w:r>
        </w:p>
      </w:docPartBody>
    </w:docPart>
    <w:docPart>
      <w:docPartPr>
        <w:name w:val="8047BC83CC3E448085FBF1D73B6A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C5E5-F2B7-4E32-93AF-3FBDDD4DD558}"/>
      </w:docPartPr>
      <w:docPartBody>
        <w:p w:rsidR="00000000" w:rsidRDefault="00E16095">
          <w:pPr>
            <w:pStyle w:val="8047BC83CC3E448085FBF1D73B6A61CA"/>
          </w:pPr>
          <w:r w:rsidRPr="007D6458">
            <w:t>Profession or Industry</w:t>
          </w:r>
        </w:p>
      </w:docPartBody>
    </w:docPart>
    <w:docPart>
      <w:docPartPr>
        <w:name w:val="451A4B99244244868A2796CE64D6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AE54-67EF-453D-8BD4-BAD7E7450B6A}"/>
      </w:docPartPr>
      <w:docPartBody>
        <w:p w:rsidR="00000000" w:rsidRDefault="00E16095">
          <w:pPr>
            <w:pStyle w:val="451A4B99244244868A2796CE64D63082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1E90144C46A642D0BBF5AA7570EED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1D35-4DBD-4EB4-A750-EED38A93A67D}"/>
      </w:docPartPr>
      <w:docPartBody>
        <w:p w:rsidR="00000000" w:rsidRDefault="00E16095">
          <w:pPr>
            <w:pStyle w:val="1E90144C46A642D0BBF5AA7570EEDC83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07"/>
    <w:rsid w:val="00456907"/>
    <w:rsid w:val="00E1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46E279E5644528364246BB26F8669">
    <w:name w:val="36246E279E5644528364246BB26F8669"/>
  </w:style>
  <w:style w:type="paragraph" w:customStyle="1" w:styleId="42C1073BC4D44915B4499D950CDC53FF">
    <w:name w:val="42C1073BC4D44915B4499D950CDC53FF"/>
  </w:style>
  <w:style w:type="paragraph" w:customStyle="1" w:styleId="CC6892B081A74CFF8EA66224006720E2">
    <w:name w:val="CC6892B081A74CFF8EA66224006720E2"/>
  </w:style>
  <w:style w:type="paragraph" w:customStyle="1" w:styleId="A0249836F6044B1396A3BF14388F2D21">
    <w:name w:val="A0249836F6044B1396A3BF14388F2D21"/>
  </w:style>
  <w:style w:type="paragraph" w:customStyle="1" w:styleId="A62B09D0BB7346D795201E1A7983030B">
    <w:name w:val="A62B09D0BB7346D795201E1A7983030B"/>
  </w:style>
  <w:style w:type="paragraph" w:customStyle="1" w:styleId="8DA65E262AD946DAA417ED83B0258BEB">
    <w:name w:val="8DA65E262AD946DAA417ED83B0258BEB"/>
  </w:style>
  <w:style w:type="paragraph" w:customStyle="1" w:styleId="8047BC83CC3E448085FBF1D73B6A61CA">
    <w:name w:val="8047BC83CC3E448085FBF1D73B6A61CA"/>
  </w:style>
  <w:style w:type="paragraph" w:customStyle="1" w:styleId="451A4B99244244868A2796CE64D63082">
    <w:name w:val="451A4B99244244868A2796CE64D63082"/>
  </w:style>
  <w:style w:type="paragraph" w:customStyle="1" w:styleId="98DA369B27334B65959C88FD0FF77534">
    <w:name w:val="98DA369B27334B65959C88FD0FF77534"/>
  </w:style>
  <w:style w:type="paragraph" w:customStyle="1" w:styleId="6EAF1DED5A90431086AF4715E5FC7025">
    <w:name w:val="6EAF1DED5A90431086AF4715E5FC7025"/>
  </w:style>
  <w:style w:type="paragraph" w:customStyle="1" w:styleId="ABE56F1DA9DF47C2A3EE16E824867E5C">
    <w:name w:val="ABE56F1DA9DF47C2A3EE16E824867E5C"/>
  </w:style>
  <w:style w:type="paragraph" w:customStyle="1" w:styleId="131304C305664714A1DBF09007635185">
    <w:name w:val="131304C305664714A1DBF09007635185"/>
  </w:style>
  <w:style w:type="paragraph" w:customStyle="1" w:styleId="9704B656B92D42988A631156499DFCED">
    <w:name w:val="9704B656B92D42988A631156499DFCED"/>
  </w:style>
  <w:style w:type="paragraph" w:customStyle="1" w:styleId="37D60B3BAF344A3094E680419C122F5F">
    <w:name w:val="37D60B3BAF344A3094E680419C122F5F"/>
  </w:style>
  <w:style w:type="paragraph" w:customStyle="1" w:styleId="A451C8E5DAC5413A9D026AB0EE97EB83">
    <w:name w:val="A451C8E5DAC5413A9D026AB0EE97EB83"/>
  </w:style>
  <w:style w:type="paragraph" w:customStyle="1" w:styleId="73D620116C4043B6A4D379F1305E16BA">
    <w:name w:val="73D620116C4043B6A4D379F1305E16BA"/>
  </w:style>
  <w:style w:type="paragraph" w:customStyle="1" w:styleId="F88EFC9C68FD4AC1821557C200C312E5">
    <w:name w:val="F88EFC9C68FD4AC1821557C200C312E5"/>
  </w:style>
  <w:style w:type="paragraph" w:customStyle="1" w:styleId="5EC2F25B78A74801BF6A99033AFB35B2">
    <w:name w:val="5EC2F25B78A74801BF6A99033AFB35B2"/>
  </w:style>
  <w:style w:type="paragraph" w:customStyle="1" w:styleId="74F8819BB8B44FE1A79989E1E5B9E9F4">
    <w:name w:val="74F8819BB8B44FE1A79989E1E5B9E9F4"/>
  </w:style>
  <w:style w:type="paragraph" w:customStyle="1" w:styleId="1E90144C46A642D0BBF5AA7570EEDC83">
    <w:name w:val="1E90144C46A642D0BBF5AA7570EEDC83"/>
  </w:style>
  <w:style w:type="paragraph" w:customStyle="1" w:styleId="64E07AF00F1841578E695D6C46D1938D">
    <w:name w:val="64E07AF00F1841578E695D6C46D1938D"/>
  </w:style>
  <w:style w:type="paragraph" w:customStyle="1" w:styleId="4FE6869E49434ED7BC14E5F6585C2A59">
    <w:name w:val="4FE6869E49434ED7BC14E5F6585C2A59"/>
  </w:style>
  <w:style w:type="paragraph" w:customStyle="1" w:styleId="88008DA26EC14DCDBDDAE6B89F6616DF">
    <w:name w:val="88008DA26EC14DCDBDDAE6B89F6616DF"/>
  </w:style>
  <w:style w:type="paragraph" w:customStyle="1" w:styleId="71960C0FCC8B49EEA8D8A916456E86AD">
    <w:name w:val="71960C0FCC8B49EEA8D8A916456E86AD"/>
  </w:style>
  <w:style w:type="paragraph" w:customStyle="1" w:styleId="432501183F234D54A1CDE13AA3953BAC">
    <w:name w:val="432501183F234D54A1CDE13AA3953BAC"/>
  </w:style>
  <w:style w:type="paragraph" w:customStyle="1" w:styleId="A23BD75BFD7A429196A6FC931C930C5F">
    <w:name w:val="A23BD75BFD7A429196A6FC931C930C5F"/>
  </w:style>
  <w:style w:type="paragraph" w:customStyle="1" w:styleId="E7CF903E5B7E42C09C444CC7EBDAFF33">
    <w:name w:val="E7CF903E5B7E42C09C444CC7EBDAFF33"/>
  </w:style>
  <w:style w:type="paragraph" w:customStyle="1" w:styleId="1D1B725EC81649E7A7D47338FA9950E5">
    <w:name w:val="1D1B725EC81649E7A7D47338FA9950E5"/>
  </w:style>
  <w:style w:type="paragraph" w:customStyle="1" w:styleId="C7905CEF53794917B740193B0D80342D">
    <w:name w:val="C7905CEF53794917B740193B0D80342D"/>
  </w:style>
  <w:style w:type="paragraph" w:customStyle="1" w:styleId="C6DEFD4A705B48C18AE46A8F347294E6">
    <w:name w:val="C6DEFD4A705B48C18AE46A8F347294E6"/>
  </w:style>
  <w:style w:type="paragraph" w:customStyle="1" w:styleId="02C14C78757148FA9510AD6AF49DB979">
    <w:name w:val="02C14C78757148FA9510AD6AF49DB979"/>
    <w:rsid w:val="00456907"/>
  </w:style>
  <w:style w:type="paragraph" w:customStyle="1" w:styleId="68E661CD386A412B83553DC83B91B8FB">
    <w:name w:val="68E661CD386A412B83553DC83B91B8FB"/>
    <w:rsid w:val="00456907"/>
  </w:style>
  <w:style w:type="paragraph" w:customStyle="1" w:styleId="CB74F89ACA8343F18BF176A6648C0C29">
    <w:name w:val="CB74F89ACA8343F18BF176A6648C0C29"/>
    <w:rsid w:val="00456907"/>
  </w:style>
  <w:style w:type="paragraph" w:customStyle="1" w:styleId="4184BDE0EEFA46A7996F62A6712CE601">
    <w:name w:val="4184BDE0EEFA46A7996F62A6712CE601"/>
    <w:rsid w:val="00456907"/>
  </w:style>
  <w:style w:type="paragraph" w:customStyle="1" w:styleId="168E53CDADE44E85AA9FD3E4B0A115A4">
    <w:name w:val="168E53CDADE44E85AA9FD3E4B0A115A4"/>
    <w:rsid w:val="00456907"/>
  </w:style>
  <w:style w:type="paragraph" w:customStyle="1" w:styleId="D1D221DEEAFF463CB6B77F7A1EE68EDD">
    <w:name w:val="D1D221DEEAFF463CB6B77F7A1EE68EDD"/>
    <w:rsid w:val="00456907"/>
  </w:style>
  <w:style w:type="paragraph" w:customStyle="1" w:styleId="EDCEDF3ADC9E440FBAC691E438A1A521">
    <w:name w:val="EDCEDF3ADC9E440FBAC691E438A1A521"/>
    <w:rsid w:val="00456907"/>
  </w:style>
  <w:style w:type="paragraph" w:customStyle="1" w:styleId="5CA7818F8D0E49AC87B32B684244A802">
    <w:name w:val="5CA7818F8D0E49AC87B32B684244A802"/>
    <w:rsid w:val="00456907"/>
  </w:style>
  <w:style w:type="paragraph" w:customStyle="1" w:styleId="1EF71F3651F848DB8E343D85EFF3D50F">
    <w:name w:val="1EF71F3651F848DB8E343D85EFF3D50F"/>
    <w:rsid w:val="00456907"/>
  </w:style>
  <w:style w:type="paragraph" w:customStyle="1" w:styleId="2C1498AB08784D17B49FD508B3C1504D">
    <w:name w:val="2C1498AB08784D17B49FD508B3C1504D"/>
    <w:rsid w:val="00456907"/>
  </w:style>
  <w:style w:type="paragraph" w:customStyle="1" w:styleId="82BC09A46B754DCC973E29D850F11A1A">
    <w:name w:val="82BC09A46B754DCC973E29D850F11A1A"/>
    <w:rsid w:val="00456907"/>
  </w:style>
  <w:style w:type="paragraph" w:customStyle="1" w:styleId="A830898D0C7549CB97CC955C2EB69CE1">
    <w:name w:val="A830898D0C7549CB97CC955C2EB69CE1"/>
    <w:rsid w:val="00456907"/>
  </w:style>
  <w:style w:type="paragraph" w:customStyle="1" w:styleId="EE884B06723C4B049F87B8F54AE1D18C">
    <w:name w:val="EE884B06723C4B049F87B8F54AE1D18C"/>
    <w:rsid w:val="00456907"/>
  </w:style>
  <w:style w:type="paragraph" w:customStyle="1" w:styleId="5C8F6178E75348E3B66E10A02CA4ABF5">
    <w:name w:val="5C8F6178E75348E3B66E10A02CA4ABF5"/>
    <w:rsid w:val="00456907"/>
  </w:style>
  <w:style w:type="paragraph" w:customStyle="1" w:styleId="5269BFCC7A4A490D83EEF8C5A566B0D3">
    <w:name w:val="5269BFCC7A4A490D83EEF8C5A566B0D3"/>
    <w:rsid w:val="00456907"/>
  </w:style>
  <w:style w:type="paragraph" w:customStyle="1" w:styleId="06C54F0CE5EB45039504F28C7F91A7B1">
    <w:name w:val="06C54F0CE5EB45039504F28C7F91A7B1"/>
    <w:rsid w:val="00456907"/>
  </w:style>
  <w:style w:type="paragraph" w:customStyle="1" w:styleId="EEAE26B8939F41A5B9FEE39FBA7D62D2">
    <w:name w:val="EEAE26B8939F41A5B9FEE39FBA7D62D2"/>
    <w:rsid w:val="00456907"/>
  </w:style>
  <w:style w:type="paragraph" w:customStyle="1" w:styleId="72896744D3D7482199D209ADE50A7E24">
    <w:name w:val="72896744D3D7482199D209ADE50A7E24"/>
    <w:rsid w:val="00456907"/>
  </w:style>
  <w:style w:type="paragraph" w:customStyle="1" w:styleId="90C9031B29AA420AB5D96AF8C1A996FA">
    <w:name w:val="90C9031B29AA420AB5D96AF8C1A996FA"/>
    <w:rsid w:val="00456907"/>
  </w:style>
  <w:style w:type="paragraph" w:customStyle="1" w:styleId="C2DE050007EF4FD2A9016A14E7585FF8">
    <w:name w:val="C2DE050007EF4FD2A9016A14E7585FF8"/>
    <w:rsid w:val="00456907"/>
  </w:style>
  <w:style w:type="paragraph" w:customStyle="1" w:styleId="D53558220BAD42D28043C8E6B7961949">
    <w:name w:val="D53558220BAD42D28043C8E6B7961949"/>
    <w:rsid w:val="00456907"/>
  </w:style>
  <w:style w:type="paragraph" w:customStyle="1" w:styleId="49182B8D498D468B848FAA4F2C8FD865">
    <w:name w:val="49182B8D498D468B848FAA4F2C8FD865"/>
    <w:rsid w:val="00456907"/>
  </w:style>
  <w:style w:type="paragraph" w:customStyle="1" w:styleId="4DA756E323754671AC256B38D3BE7C8A">
    <w:name w:val="4DA756E323754671AC256B38D3BE7C8A"/>
    <w:rsid w:val="00456907"/>
  </w:style>
  <w:style w:type="paragraph" w:customStyle="1" w:styleId="E9798ED0A34C4E0C8D827B7AB5BD3D0D">
    <w:name w:val="E9798ED0A34C4E0C8D827B7AB5BD3D0D"/>
    <w:rsid w:val="00456907"/>
  </w:style>
  <w:style w:type="paragraph" w:customStyle="1" w:styleId="25C38C7147E149C8BA7564ABDC670B60">
    <w:name w:val="25C38C7147E149C8BA7564ABDC670B60"/>
    <w:rsid w:val="00456907"/>
  </w:style>
  <w:style w:type="paragraph" w:customStyle="1" w:styleId="866A666CE7D849409F855762D5D2546F">
    <w:name w:val="866A666CE7D849409F855762D5D2546F"/>
    <w:rsid w:val="00456907"/>
  </w:style>
  <w:style w:type="paragraph" w:customStyle="1" w:styleId="FC5F41EBE4F347AE8DA5E014BFBB069E">
    <w:name w:val="FC5F41EBE4F347AE8DA5E014BFBB069E"/>
    <w:rsid w:val="00456907"/>
  </w:style>
  <w:style w:type="paragraph" w:customStyle="1" w:styleId="3A18BCA3EED0442FA854D30D8FCCD81C">
    <w:name w:val="3A18BCA3EED0442FA854D30D8FCCD81C"/>
    <w:rsid w:val="00456907"/>
  </w:style>
  <w:style w:type="paragraph" w:customStyle="1" w:styleId="BE939726BE074F98ABC24667E46819A5">
    <w:name w:val="BE939726BE074F98ABC24667E46819A5"/>
    <w:rsid w:val="00456907"/>
  </w:style>
  <w:style w:type="paragraph" w:customStyle="1" w:styleId="AF3A3E3D7B9C476F92C7E2906257CB75">
    <w:name w:val="AF3A3E3D7B9C476F92C7E2906257CB75"/>
    <w:rsid w:val="00456907"/>
  </w:style>
  <w:style w:type="paragraph" w:customStyle="1" w:styleId="D9A577220BCB4FBBB95A749332779D82">
    <w:name w:val="D9A577220BCB4FBBB95A749332779D82"/>
    <w:rsid w:val="00456907"/>
  </w:style>
  <w:style w:type="paragraph" w:customStyle="1" w:styleId="5F2939AE9B4D494FB67634FD5F6E387E">
    <w:name w:val="5F2939AE9B4D494FB67634FD5F6E387E"/>
    <w:rsid w:val="00456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FRESHER</dc:subject>
  <dc:creator/>
  <cp:keywords/>
  <dc:description>vabhi2776@gmail.com || https://github.com/Abhishekyes</dc:description>
  <cp:lastModifiedBy/>
  <cp:revision>1</cp:revision>
  <dcterms:created xsi:type="dcterms:W3CDTF">2022-01-26T08:03:00Z</dcterms:created>
  <dcterms:modified xsi:type="dcterms:W3CDTF">2022-01-26T08:29:00Z</dcterms:modified>
</cp:coreProperties>
</file>